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B1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-514350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:rsidR="006F3721" w:rsidRPr="00CC5991" w:rsidRDefault="000E5B1C" w:rsidP="00CC599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BATTLESHIP GAME</w:t>
                            </w:r>
                          </w:p>
                          <w:p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" filled="f" stroked="f" strokeweight=".5pt">
                <v:path arrowok="t"/>
                <v:textbox>
                  <w:txbxContent>
                    <w:p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:rsidR="006F3721" w:rsidRPr="00CC5991" w:rsidRDefault="000E5B1C" w:rsidP="00CC5991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BATTLESHIP GAME</w:t>
                      </w:r>
                    </w:p>
                    <w:p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B1C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7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114C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 w:rsidR="000E5B1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EEFBE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F022CC">
        <w:rPr>
          <w:rFonts w:ascii="Arial" w:hAnsi="Arial" w:cs="Arial"/>
          <w:noProof/>
          <w:lang w:bidi="ar-SA"/>
        </w:rPr>
        <w:t>s</w:t>
      </w:r>
      <w:bookmarkStart w:id="0" w:name="_GoBack"/>
      <w:bookmarkEnd w:id="0"/>
      <w:proofErr w:type="spellStart"/>
      <w:r>
        <w:rPr>
          <w:rFonts w:ascii="Arial" w:hAnsi="Arial" w:cs="Arial"/>
          <w:sz w:val="18"/>
        </w:rPr>
        <w:t>fff</w:t>
      </w:r>
      <w:proofErr w:type="spellEnd"/>
      <w:proofErr w:type="gramStart"/>
      <w:r w:rsidR="00635128">
        <w:rPr>
          <w:rFonts w:ascii="Arial" w:hAnsi="Arial" w:cs="Arial"/>
          <w:sz w:val="18"/>
        </w:rPr>
        <w:t>./</w:t>
      </w:r>
      <w:proofErr w:type="gramEnd"/>
    </w:p>
    <w:p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E5B1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Member: </w:t>
                            </w:r>
                            <w:r w:rsidR="000E5B1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Chandan Kumar R </w:t>
                            </w:r>
                          </w:p>
                          <w:p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 w:rsidR="000E5B1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298035</w:t>
                            </w:r>
                          </w:p>
                          <w:p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0E5B1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Game</w:t>
                            </w:r>
                          </w:p>
                          <w:p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Member: </w:t>
                      </w:r>
                      <w:r w:rsidR="000E5B1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Chandan Kumar R </w:t>
                      </w:r>
                    </w:p>
                    <w:p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 w:rsidR="000E5B1C">
                        <w:rPr>
                          <w:rFonts w:ascii="Arial" w:hAnsi="Arial" w:cs="Arial"/>
                          <w:bCs/>
                          <w:sz w:val="24"/>
                        </w:rPr>
                        <w:t>298035</w:t>
                      </w:r>
                    </w:p>
                    <w:p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0E5B1C">
                        <w:rPr>
                          <w:rFonts w:ascii="Arial" w:hAnsi="Arial" w:cs="Arial"/>
                          <w:bCs/>
                          <w:sz w:val="24"/>
                        </w:rPr>
                        <w:t>Game</w:t>
                      </w:r>
                    </w:p>
                    <w:p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495"/>
        <w:gridCol w:w="1904"/>
        <w:gridCol w:w="1904"/>
        <w:gridCol w:w="2685"/>
      </w:tblGrid>
      <w:tr w:rsidR="00503D7B" w:rsidRPr="00553962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B5557">
              <w:rPr>
                <w:rFonts w:cs="Arial"/>
              </w:rPr>
              <w:t>5-</w:t>
            </w:r>
            <w:r w:rsidR="00932147">
              <w:rPr>
                <w:rFonts w:cs="Arial"/>
              </w:rPr>
              <w:t>0</w:t>
            </w:r>
            <w:r w:rsidR="001C1F97">
              <w:rPr>
                <w:rFonts w:cs="Arial"/>
              </w:rPr>
              <w:t>6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:rsidR="001B4CE7" w:rsidRPr="007B3ACD" w:rsidRDefault="000E5B1C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>Chandan Kumar R</w:t>
            </w:r>
          </w:p>
        </w:tc>
        <w:tc>
          <w:tcPr>
            <w:tcW w:w="923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A832B4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2B4" w:rsidRDefault="00A832B4" w:rsidP="006A582B">
      <w:r>
        <w:separator/>
      </w:r>
    </w:p>
  </w:endnote>
  <w:endnote w:type="continuationSeparator" w:id="0">
    <w:p w:rsidR="00A832B4" w:rsidRDefault="00A832B4" w:rsidP="006A582B">
      <w:r>
        <w:continuationSeparator/>
      </w:r>
    </w:p>
  </w:endnote>
  <w:endnote w:type="continuationNotice" w:id="1">
    <w:p w:rsidR="00A832B4" w:rsidRDefault="00A832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022C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022C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55CB4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2B4" w:rsidRDefault="00A832B4" w:rsidP="006A582B">
      <w:r>
        <w:separator/>
      </w:r>
    </w:p>
  </w:footnote>
  <w:footnote w:type="continuationSeparator" w:id="0">
    <w:p w:rsidR="00A832B4" w:rsidRDefault="00A832B4" w:rsidP="006A582B">
      <w:r>
        <w:continuationSeparator/>
      </w:r>
    </w:p>
  </w:footnote>
  <w:footnote w:type="continuationNotice" w:id="1">
    <w:p w:rsidR="00A832B4" w:rsidRDefault="00A832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B1C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1F97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679F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5CB4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32B4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2CC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71049A67"/>
  <w15:docId w15:val="{71CFFE82-25BB-45DE-9E8F-438BA88F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56BFED-19C0-4931-8FFC-2CFDD403D08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ACBCC37-B311-42FE-9D92-F9A0E606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chandan kumar R</cp:lastModifiedBy>
  <cp:revision>3</cp:revision>
  <cp:lastPrinted>2014-03-29T07:34:00Z</cp:lastPrinted>
  <dcterms:created xsi:type="dcterms:W3CDTF">2021-07-09T08:32:00Z</dcterms:created>
  <dcterms:modified xsi:type="dcterms:W3CDTF">2021-07-09T08:36:00Z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